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11" w:rsidRPr="006C52C7" w:rsidRDefault="00D077C5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  робота 6</w:t>
      </w: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</w:rPr>
        <w:t>Обчислення найбільшого загального дільника для двох чисел за допомогою  алгоритму Евкліда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</w:rPr>
        <w:t>Цель   роботи</w:t>
      </w:r>
      <w:r w:rsidRPr="006C52C7">
        <w:rPr>
          <w:rFonts w:ascii="Times New Roman" w:hAnsi="Times New Roman"/>
          <w:sz w:val="24"/>
          <w:szCs w:val="24"/>
        </w:rPr>
        <w:t xml:space="preserve">  –   використовуючи   алгоритм   Евкліда   створити   програму,  яка для чисел а і b визначає найбільшого загального дільника.</w:t>
      </w:r>
      <w:r w:rsidRPr="006C52C7">
        <w:rPr>
          <w:rFonts w:ascii="Times New Roman" w:hAnsi="Times New Roman"/>
          <w:i/>
          <w:sz w:val="24"/>
          <w:szCs w:val="24"/>
        </w:rPr>
        <w:t xml:space="preserve"> 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1351C" w:rsidRPr="006C52C7" w:rsidRDefault="0021351C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</w:rPr>
        <w:t>Завдання до роботи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У програмній реалізації алгоритму Евкліда має бути розроблений  інтерфейс, зручний для експлуатації. У інтерфейсі слід передбачити: </w:t>
      </w: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 • введення початкової інформації з сформованого заздалегідь файлу, і  файлу, який створюється в оболонці програми;  </w:t>
      </w:r>
    </w:p>
    <w:p w:rsidR="0021351C" w:rsidRPr="006C52C7" w:rsidRDefault="00123B11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 </w:t>
      </w:r>
      <w:r w:rsidR="0021351C" w:rsidRPr="006C52C7">
        <w:rPr>
          <w:rFonts w:ascii="Times New Roman" w:hAnsi="Times New Roman"/>
          <w:sz w:val="24"/>
          <w:szCs w:val="24"/>
        </w:rPr>
        <w:t>• введення початкової інформації з клавіатури.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i/>
          <w:sz w:val="24"/>
          <w:szCs w:val="24"/>
        </w:rPr>
      </w:pP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Підготувати   звіт   по   роботі.   У   звіті   описати   алгоритм   Евкліда,  описати структуру представлення даних в програмі, основні функції  програми, призначення функцій, вхідні і вихідні параметри функцій.  </w:t>
      </w: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 </w:t>
      </w:r>
    </w:p>
    <w:p w:rsidR="00BA5439" w:rsidRPr="006C52C7" w:rsidRDefault="0021351C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</w:rPr>
        <w:t>Теоретичний матеріал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Прості числа Натуральне число p, більше одиниці називається простим, якщо воно  ділиться без остачі лише на одиницю і на себе.   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</w:rPr>
        <w:t>Теорема (Евклід).</w:t>
      </w:r>
      <w:r w:rsidR="00252BFB" w:rsidRPr="006C52C7">
        <w:rPr>
          <w:rFonts w:ascii="Times New Roman" w:hAnsi="Times New Roman"/>
          <w:sz w:val="24"/>
          <w:szCs w:val="24"/>
        </w:rPr>
        <w:t xml:space="preserve"> Безліч простих чисел безк</w:t>
      </w:r>
      <w:r w:rsidR="00252BFB" w:rsidRPr="006C52C7">
        <w:rPr>
          <w:rFonts w:ascii="Times New Roman" w:hAnsi="Times New Roman"/>
          <w:sz w:val="24"/>
          <w:szCs w:val="24"/>
          <w:lang w:val="uk-UA"/>
        </w:rPr>
        <w:t>і</w:t>
      </w:r>
      <w:r w:rsidRPr="006C52C7">
        <w:rPr>
          <w:rFonts w:ascii="Times New Roman" w:hAnsi="Times New Roman"/>
          <w:sz w:val="24"/>
          <w:szCs w:val="24"/>
        </w:rPr>
        <w:t xml:space="preserve">нечна. 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23B11" w:rsidRPr="006C52C7" w:rsidRDefault="0021351C" w:rsidP="006C52C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>Позначимо через</w:t>
      </w:r>
      <w:r w:rsidR="00AF16AA" w:rsidRPr="006C52C7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≠x</m:t>
        </m:r>
      </m:oMath>
      <w:r w:rsidR="00AF16AA" w:rsidRPr="006C52C7">
        <w:rPr>
          <w:rFonts w:ascii="Times New Roman" w:eastAsia="Times New Roman" w:hAnsi="Times New Roman"/>
          <w:sz w:val="24"/>
          <w:szCs w:val="24"/>
        </w:rPr>
        <w:t xml:space="preserve"> </w:t>
      </w:r>
      <w:r w:rsidRPr="006C52C7">
        <w:rPr>
          <w:rFonts w:ascii="Times New Roman" w:hAnsi="Times New Roman"/>
          <w:sz w:val="24"/>
          <w:szCs w:val="24"/>
        </w:rPr>
        <w:t xml:space="preserve">функцію, яка дорівнює числу простих чисел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p</w:t>
      </w:r>
      <w:r w:rsidRPr="006C52C7">
        <w:rPr>
          <w:rFonts w:ascii="Times New Roman" w:hAnsi="Times New Roman"/>
          <w:sz w:val="24"/>
          <w:szCs w:val="24"/>
        </w:rPr>
        <w:t xml:space="preserve"> в  інтервалі </w:t>
      </w:r>
      <w:r w:rsidR="00AF16AA" w:rsidRPr="006C52C7"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Cambria Math"/>
          </w:rPr>
          <m:t>1&lt;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" </m:t>
        </m:r>
        <m:r>
          <w:rPr>
            <w:rFonts w:ascii="Cambria Math" w:hAnsi="Cambria Math"/>
            <w:lang w:val="en-US"/>
          </w:rPr>
          <m:t>p</m:t>
        </m:r>
      </m:oMath>
      <w:r w:rsidRPr="006C52C7">
        <w:rPr>
          <w:rFonts w:ascii="Times New Roman" w:hAnsi="Times New Roman"/>
          <w:sz w:val="24"/>
          <w:szCs w:val="24"/>
        </w:rPr>
        <w:t xml:space="preserve">. Російський математик П.Л. Чебишев в 1850г. показав,  що має місце 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</w:rPr>
      </w:pPr>
    </w:p>
    <w:p w:rsidR="0021351C" w:rsidRPr="006C52C7" w:rsidRDefault="006C52C7" w:rsidP="006C52C7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hAnsi="Cambria Math"/>
            <w:lang w:val="en-US"/>
          </w:rPr>
          <m:t>0.921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  <w:lang w:val="en-US"/>
          </w:rPr>
          <m:t>&lt;≠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&lt;1.106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ln 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</m:oMath>
      <w:r w:rsidR="0021351C" w:rsidRPr="006C52C7">
        <w:rPr>
          <w:rFonts w:ascii="Times New Roman" w:hAnsi="Times New Roman"/>
          <w:i/>
          <w:sz w:val="24"/>
          <w:szCs w:val="24"/>
        </w:rPr>
        <w:t>.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lastRenderedPageBreak/>
        <w:t xml:space="preserve">Прості числа є важливим поняттям в криптографії. Багато  сучасних криптографічних систем будуються на базі простого числа.  Тому   алгоритми   генерації   простих   чисел   і   перевірки   на   простоту  сформованого   числа   в даний час   є   важливими  інструментами при створенні криптографічної системи. 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>Відмітимо, що існує близько 10151 простого числа завдовжки від 1 до 512  біт   включно   [5]. Для   чисел,   близьких  n,   вірогідність   довільно  вибраному числу виявитися простим числом, рівна (</w:t>
      </w:r>
      <w:r w:rsidRPr="006C52C7">
        <w:rPr>
          <w:rFonts w:ascii="Times New Roman" w:hAnsi="Times New Roman"/>
          <w:i/>
          <w:sz w:val="24"/>
          <w:szCs w:val="24"/>
        </w:rPr>
        <w:t>1 / ln n</w:t>
      </w:r>
      <w:r w:rsidRPr="006C52C7">
        <w:rPr>
          <w:rFonts w:ascii="Times New Roman" w:hAnsi="Times New Roman"/>
          <w:sz w:val="24"/>
          <w:szCs w:val="24"/>
        </w:rPr>
        <w:t xml:space="preserve">). При випадковому  виборі   двох   простих     чисел   в   діапазоні   від   1   до   151   бита   вірогідність  збігу цих чисел нікчемно мала. </w:t>
      </w: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 </w:t>
      </w: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Хай дано два цілі числа  а  і  b. Говорять, що число  а  ділить  </w:t>
      </w:r>
      <w:r w:rsidRPr="006C52C7">
        <w:rPr>
          <w:rFonts w:ascii="Times New Roman" w:hAnsi="Times New Roman"/>
          <w:i/>
          <w:sz w:val="24"/>
          <w:szCs w:val="24"/>
        </w:rPr>
        <w:t>b,</w:t>
      </w:r>
      <w:r w:rsidRPr="006C52C7">
        <w:rPr>
          <w:rFonts w:ascii="Times New Roman" w:hAnsi="Times New Roman"/>
          <w:sz w:val="24"/>
          <w:szCs w:val="24"/>
        </w:rPr>
        <w:t xml:space="preserve"> якщо  існує таке ціле число </w:t>
      </w:r>
      <w:r w:rsidRPr="006C52C7">
        <w:rPr>
          <w:rFonts w:ascii="Times New Roman" w:hAnsi="Times New Roman"/>
          <w:i/>
          <w:sz w:val="24"/>
          <w:szCs w:val="24"/>
        </w:rPr>
        <w:t>d</w:t>
      </w:r>
      <w:r w:rsidRPr="006C52C7">
        <w:rPr>
          <w:rFonts w:ascii="Times New Roman" w:hAnsi="Times New Roman"/>
          <w:sz w:val="24"/>
          <w:szCs w:val="24"/>
        </w:rPr>
        <w:t xml:space="preserve">, що </w:t>
      </w:r>
      <w:r w:rsidRPr="006C52C7">
        <w:rPr>
          <w:rFonts w:ascii="Times New Roman" w:hAnsi="Times New Roman"/>
          <w:i/>
          <w:sz w:val="24"/>
          <w:szCs w:val="24"/>
        </w:rPr>
        <w:t>b=ad</w:t>
      </w:r>
      <w:r w:rsidRPr="006C52C7">
        <w:rPr>
          <w:rFonts w:ascii="Times New Roman" w:hAnsi="Times New Roman"/>
          <w:sz w:val="24"/>
          <w:szCs w:val="24"/>
        </w:rPr>
        <w:t xml:space="preserve">. Число а в цьому випадку називають  дільником </w:t>
      </w:r>
      <w:r w:rsidRPr="006C52C7">
        <w:rPr>
          <w:rFonts w:ascii="Times New Roman" w:hAnsi="Times New Roman"/>
          <w:i/>
          <w:sz w:val="24"/>
          <w:szCs w:val="24"/>
        </w:rPr>
        <w:t>b</w:t>
      </w:r>
      <w:r w:rsidRPr="006C52C7">
        <w:rPr>
          <w:rFonts w:ascii="Times New Roman" w:hAnsi="Times New Roman"/>
          <w:sz w:val="24"/>
          <w:szCs w:val="24"/>
        </w:rPr>
        <w:t>. Для факту, що а ділить b, прийнято позначення a|b. Справедливі  наступні властивості подільності</w:t>
      </w:r>
      <w:r w:rsidRPr="006C52C7">
        <w:rPr>
          <w:rFonts w:ascii="Times New Roman" w:hAnsi="Times New Roman"/>
          <w:i/>
          <w:sz w:val="24"/>
          <w:szCs w:val="24"/>
        </w:rPr>
        <w:t xml:space="preserve">: 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• якщо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a</w:t>
      </w:r>
      <w:r w:rsidRPr="006C52C7">
        <w:rPr>
          <w:rFonts w:ascii="Times New Roman" w:hAnsi="Times New Roman"/>
          <w:i/>
          <w:sz w:val="24"/>
          <w:szCs w:val="24"/>
        </w:rPr>
        <w:t>|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b</w:t>
      </w:r>
      <w:r w:rsidR="00AF16AA" w:rsidRPr="006C52C7">
        <w:rPr>
          <w:rFonts w:ascii="Times New Roman" w:hAnsi="Times New Roman"/>
          <w:i/>
          <w:sz w:val="24"/>
          <w:szCs w:val="24"/>
        </w:rPr>
        <w:t xml:space="preserve"> і </w:t>
      </w:r>
      <w:r w:rsidR="00AF16AA" w:rsidRPr="006C52C7">
        <w:rPr>
          <w:rFonts w:ascii="Times New Roman" w:hAnsi="Times New Roman"/>
          <w:i/>
          <w:sz w:val="24"/>
          <w:szCs w:val="24"/>
          <w:lang w:val="en-US"/>
        </w:rPr>
        <w:t>c</w:t>
      </w:r>
      <w:r w:rsidRPr="006C52C7">
        <w:rPr>
          <w:rFonts w:ascii="Times New Roman" w:hAnsi="Times New Roman"/>
          <w:i/>
          <w:sz w:val="24"/>
          <w:szCs w:val="24"/>
        </w:rPr>
        <w:t xml:space="preserve"> </w:t>
      </w:r>
      <w:r w:rsidRPr="006C52C7">
        <w:rPr>
          <w:rFonts w:ascii="Times New Roman" w:hAnsi="Times New Roman"/>
          <w:sz w:val="24"/>
          <w:szCs w:val="24"/>
        </w:rPr>
        <w:t xml:space="preserve">– будь-яке число, то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a</w:t>
      </w:r>
      <w:r w:rsidRPr="006C52C7">
        <w:rPr>
          <w:rFonts w:ascii="Times New Roman" w:hAnsi="Times New Roman"/>
          <w:i/>
          <w:sz w:val="24"/>
          <w:szCs w:val="24"/>
        </w:rPr>
        <w:t>|(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b</w:t>
      </w:r>
      <w:r w:rsidRPr="006C52C7">
        <w:rPr>
          <w:rFonts w:ascii="Times New Roman" w:hAnsi="Times New Roman"/>
          <w:i/>
          <w:sz w:val="24"/>
          <w:szCs w:val="24"/>
        </w:rPr>
        <w:t>с)</w:t>
      </w:r>
      <w:r w:rsidRPr="006C52C7">
        <w:rPr>
          <w:rFonts w:ascii="Times New Roman" w:hAnsi="Times New Roman"/>
          <w:sz w:val="24"/>
          <w:szCs w:val="24"/>
        </w:rPr>
        <w:t xml:space="preserve">;  </w:t>
      </w: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• якщо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a</w:t>
      </w:r>
      <w:r w:rsidRPr="006C52C7">
        <w:rPr>
          <w:rFonts w:ascii="Times New Roman" w:hAnsi="Times New Roman"/>
          <w:i/>
          <w:sz w:val="24"/>
          <w:szCs w:val="24"/>
        </w:rPr>
        <w:t>|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b</w:t>
      </w:r>
      <w:r w:rsidRPr="006C52C7">
        <w:rPr>
          <w:rFonts w:ascii="Times New Roman" w:hAnsi="Times New Roman"/>
          <w:i/>
          <w:sz w:val="24"/>
          <w:szCs w:val="24"/>
        </w:rPr>
        <w:t xml:space="preserve"> і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b</w:t>
      </w:r>
      <w:r w:rsidRPr="006C52C7">
        <w:rPr>
          <w:rFonts w:ascii="Times New Roman" w:hAnsi="Times New Roman"/>
          <w:i/>
          <w:sz w:val="24"/>
          <w:szCs w:val="24"/>
        </w:rPr>
        <w:t>|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c</w:t>
      </w:r>
      <w:r w:rsidRPr="006C52C7">
        <w:rPr>
          <w:rFonts w:ascii="Times New Roman" w:hAnsi="Times New Roman"/>
          <w:sz w:val="24"/>
          <w:szCs w:val="24"/>
        </w:rPr>
        <w:t xml:space="preserve">, то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a</w:t>
      </w:r>
      <w:r w:rsidRPr="006C52C7">
        <w:rPr>
          <w:rFonts w:ascii="Times New Roman" w:hAnsi="Times New Roman"/>
          <w:i/>
          <w:sz w:val="24"/>
          <w:szCs w:val="24"/>
        </w:rPr>
        <w:t>|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c</w:t>
      </w:r>
      <w:r w:rsidRPr="006C52C7">
        <w:rPr>
          <w:rFonts w:ascii="Times New Roman" w:hAnsi="Times New Roman"/>
          <w:sz w:val="24"/>
          <w:szCs w:val="24"/>
        </w:rPr>
        <w:t xml:space="preserve">; </w:t>
      </w:r>
    </w:p>
    <w:p w:rsidR="00123B11" w:rsidRPr="006C52C7" w:rsidRDefault="0021351C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 xml:space="preserve">• якщо 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a</w:t>
      </w:r>
      <w:r w:rsidRPr="006C52C7">
        <w:rPr>
          <w:rFonts w:ascii="Times New Roman" w:hAnsi="Times New Roman"/>
          <w:i/>
          <w:sz w:val="24"/>
          <w:szCs w:val="24"/>
        </w:rPr>
        <w:t>|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b</w:t>
      </w:r>
      <w:r w:rsidRPr="006C52C7">
        <w:rPr>
          <w:rFonts w:ascii="Times New Roman" w:hAnsi="Times New Roman"/>
          <w:i/>
          <w:sz w:val="24"/>
          <w:szCs w:val="24"/>
        </w:rPr>
        <w:t xml:space="preserve"> і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a</w:t>
      </w:r>
      <w:r w:rsidRPr="006C52C7">
        <w:rPr>
          <w:rFonts w:ascii="Times New Roman" w:hAnsi="Times New Roman"/>
          <w:i/>
          <w:sz w:val="24"/>
          <w:szCs w:val="24"/>
        </w:rPr>
        <w:t>|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c</w:t>
      </w:r>
      <w:r w:rsidRPr="006C52C7">
        <w:rPr>
          <w:rFonts w:ascii="Times New Roman" w:hAnsi="Times New Roman"/>
          <w:sz w:val="24"/>
          <w:szCs w:val="24"/>
        </w:rPr>
        <w:t xml:space="preserve">, то 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a</w:t>
      </w:r>
      <w:r w:rsidRPr="006C52C7">
        <w:rPr>
          <w:rFonts w:ascii="Times New Roman" w:hAnsi="Times New Roman"/>
          <w:i/>
          <w:sz w:val="24"/>
          <w:szCs w:val="24"/>
        </w:rPr>
        <w:t>|(</w:t>
      </w:r>
      <w:r w:rsidRPr="006C52C7">
        <w:rPr>
          <w:rFonts w:ascii="Times New Roman" w:hAnsi="Times New Roman"/>
          <w:i/>
          <w:sz w:val="24"/>
          <w:szCs w:val="24"/>
          <w:lang w:val="en-US"/>
        </w:rPr>
        <w:t>b</w:t>
      </w:r>
      <w:r w:rsidRPr="006C52C7">
        <w:rPr>
          <w:rFonts w:ascii="Times New Roman" w:hAnsi="Times New Roman"/>
          <w:i/>
          <w:sz w:val="24"/>
          <w:szCs w:val="24"/>
        </w:rPr>
        <w:t xml:space="preserve">  ± з). </w:t>
      </w:r>
    </w:p>
    <w:p w:rsidR="00123B11" w:rsidRPr="006C52C7" w:rsidRDefault="00123B11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i/>
          <w:sz w:val="24"/>
          <w:szCs w:val="24"/>
        </w:rPr>
      </w:pPr>
    </w:p>
    <w:p w:rsidR="0021351C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</w:rPr>
        <w:t>Тут доречно зробити зауваження, що важливу роль в арифметиці цілих  чисел має теорема про ділення.</w:t>
      </w:r>
    </w:p>
    <w:p w:rsidR="005D7905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Теорема про ділення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. Для будь-якого цілих чисел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а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і 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b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b &gt; 0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існують,  і притому єдині, цілі числа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q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і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r</w:t>
      </w:r>
      <w:r w:rsidRPr="006C52C7">
        <w:rPr>
          <w:rFonts w:ascii="Times New Roman" w:hAnsi="Times New Roman"/>
          <w:sz w:val="24"/>
          <w:szCs w:val="24"/>
          <w:lang w:val="uk-UA"/>
        </w:rPr>
        <w:t>, такі, що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5D7905" w:rsidRPr="006C52C7" w:rsidRDefault="006C52C7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a=bq+r,  0"    r&lt;b</m:t>
        </m:r>
      </m:oMath>
      <w:r w:rsidR="0021351C" w:rsidRPr="006C52C7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</w:rPr>
      </w:pPr>
    </w:p>
    <w:p w:rsidR="005D7905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Визначення.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Натуральне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p, p &gt; 1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називається складеним, якщо  число p має принаймні одного позитивного дільника, відмінного від  одиниці і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р</w:t>
      </w:r>
      <w:r w:rsidRPr="006C52C7">
        <w:rPr>
          <w:rFonts w:ascii="Times New Roman" w:hAnsi="Times New Roman"/>
          <w:sz w:val="24"/>
          <w:szCs w:val="24"/>
          <w:lang w:val="uk-UA"/>
        </w:rPr>
        <w:t>.</w:t>
      </w:r>
      <w:r w:rsidR="005D7905" w:rsidRPr="006C52C7">
        <w:rPr>
          <w:rFonts w:ascii="Times New Roman" w:hAnsi="Times New Roman"/>
          <w:sz w:val="24"/>
          <w:szCs w:val="24"/>
        </w:rPr>
        <w:t xml:space="preserve"> 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Якщо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 xml:space="preserve">p </w:t>
      </w:r>
      <w:r w:rsidRPr="006C52C7">
        <w:rPr>
          <w:rFonts w:ascii="Times New Roman" w:hAnsi="Times New Roman"/>
          <w:sz w:val="24"/>
          <w:szCs w:val="24"/>
          <w:lang w:val="uk-UA"/>
        </w:rPr>
        <w:t>складене, то справедлива наступна теорема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 xml:space="preserve">. 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7905" w:rsidRPr="006C52C7" w:rsidRDefault="0021351C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Теорема.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Для будь-якого складеного числа найменший відмінний від  одиниці позитивний дільник є простим числом. Одним з основних затверджень арифметики є факт, що будь-яке  натуральне   число 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p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 можна   єдиним   чином   представити   у вигляді  твору простих чисел.</w:t>
      </w:r>
      <w:r w:rsidR="005C7DA5" w:rsidRPr="006C52C7">
        <w:rPr>
          <w:rFonts w:ascii="Times New Roman" w:hAnsi="Times New Roman"/>
          <w:sz w:val="24"/>
          <w:szCs w:val="24"/>
          <w:lang w:val="uk-UA"/>
        </w:rPr>
        <w:t xml:space="preserve">Наприклад, 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7905" w:rsidRPr="006C52C7" w:rsidRDefault="005C7DA5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6C52C7">
        <w:rPr>
          <w:rFonts w:ascii="Times New Roman" w:hAnsi="Times New Roman"/>
          <w:i/>
          <w:sz w:val="24"/>
          <w:szCs w:val="24"/>
          <w:lang w:val="uk-UA"/>
        </w:rPr>
        <w:t>4290 = 3*2*5*11*13,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7905" w:rsidRPr="006C52C7" w:rsidRDefault="005C7DA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 В   загальному   випадку   канонічним   розкладанням   цілого   числа  а  називається  вистава у вигляді  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7905" w:rsidRPr="006C52C7" w:rsidRDefault="006C52C7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ak</m:t>
            </m:r>
          </m:sup>
        </m:sSup>
      </m:oMath>
      <w:r w:rsidR="005C7DA5" w:rsidRPr="006C52C7">
        <w:rPr>
          <w:rFonts w:ascii="Times New Roman" w:hAnsi="Times New Roman"/>
          <w:sz w:val="24"/>
          <w:szCs w:val="24"/>
          <w:lang w:val="uk-UA"/>
        </w:rPr>
        <w:t>,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AF16AA" w:rsidRPr="006C52C7" w:rsidRDefault="005C7DA5" w:rsidP="006C52C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де </w:t>
      </w:r>
      <w:r w:rsidR="00AF16AA" w:rsidRPr="006C52C7">
        <w:rPr>
          <w:rFonts w:ascii="Times New Roman" w:hAnsi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    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>=1,2,……,</m:t>
        </m:r>
        <m:r>
          <w:rPr>
            <w:rFonts w:ascii="Cambria Math" w:hAnsi="Cambria Math"/>
            <w:sz w:val="20"/>
            <w:szCs w:val="20"/>
            <w:lang w:val="en-US"/>
          </w:rPr>
          <m:t>k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– прості числа. Наприклад,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133100 = 2252113.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5D7905" w:rsidRPr="006C52C7" w:rsidRDefault="005C7DA5" w:rsidP="006C52C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>Відмітимо,   що,   взагалі   кажучи,   представлення   великого     числа   в  канонічному   записі,   тобто   у вигляді   твору   простих   співмножників</w:t>
      </w:r>
      <w:r w:rsidR="005D7905" w:rsidRPr="006C52C7">
        <w:rPr>
          <w:rFonts w:ascii="Times New Roman" w:hAnsi="Times New Roman"/>
          <w:sz w:val="24"/>
          <w:szCs w:val="24"/>
        </w:rPr>
        <w:t xml:space="preserve"> </w:t>
      </w:r>
      <w:r w:rsidR="0005559A" w:rsidRPr="006C52C7">
        <w:rPr>
          <w:rFonts w:ascii="Times New Roman" w:hAnsi="Times New Roman"/>
          <w:sz w:val="24"/>
          <w:szCs w:val="24"/>
          <w:lang w:val="uk-UA"/>
        </w:rPr>
        <w:t xml:space="preserve">є важкою  і дуже важливим завданням в криптографії. 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7905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Визначення.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Загальним дільником цілих чисел </w:t>
      </w:r>
    </w:p>
    <w:p w:rsidR="005D7905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5D7905" w:rsidRPr="006C52C7" w:rsidRDefault="00332C24" w:rsidP="006C52C7">
      <w:pPr>
        <w:spacing w:line="36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,…..,a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</m:sub>
          </m:sSub>
        </m:oMath>
      </m:oMathPara>
    </w:p>
    <w:p w:rsidR="005D7905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називається будь-яке ціле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d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таке, що  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D7905" w:rsidRPr="006C52C7" w:rsidRDefault="00332C24" w:rsidP="006C52C7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m:oMath>
        <m:d>
          <m:dPr>
            <m:begChr m:val=""/>
            <m:endChr m:val="|"/>
            <m:ctrlPr>
              <w:rPr>
                <w:rFonts w:ascii="Cambria Math" w:eastAsia="Times New Roman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0"/>
                <w:szCs w:val="20"/>
                <w:lang w:val="en-US"/>
              </w:rPr>
              <m:t>d</m:t>
            </m:r>
          </m:e>
        </m:d>
        <m:d>
          <m:dPr>
            <m:begChr m:val=""/>
            <m:endChr m:val="|"/>
            <m:ctrlPr>
              <w:rPr>
                <w:rFonts w:ascii="Cambria Math" w:eastAsia="Times New Roman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0"/>
                <w:szCs w:val="20"/>
                <w:lang w:val="en-US"/>
              </w:rPr>
              <m:t>,d</m:t>
            </m:r>
          </m:e>
        </m:d>
        <m:d>
          <m:dPr>
            <m:begChr m:val=""/>
            <m:endChr m:val="|"/>
            <m:ctrlPr>
              <w:rPr>
                <w:rFonts w:ascii="Cambria Math" w:eastAsia="Times New Roman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0"/>
                <w:szCs w:val="20"/>
                <w:lang w:val="en-US"/>
              </w:rPr>
              <m:t>,…..d</m:t>
            </m:r>
          </m:e>
        </m:d>
        <m:sSub>
          <m:sSubPr>
            <m:ctrlPr>
              <w:rPr>
                <w:rFonts w:ascii="Cambria Math" w:eastAsia="Times New Roman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0"/>
                <w:szCs w:val="20"/>
                <w:lang w:val="en-US"/>
              </w:rPr>
              <m:t>k</m:t>
            </m:r>
          </m:sub>
        </m:sSub>
      </m:oMath>
      <w:r w:rsidR="0005559A" w:rsidRPr="006C52C7">
        <w:rPr>
          <w:rFonts w:ascii="Times New Roman" w:hAnsi="Times New Roman"/>
          <w:sz w:val="24"/>
          <w:szCs w:val="24"/>
          <w:lang w:val="uk-UA"/>
        </w:rPr>
        <w:t>.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A66FC8" w:rsidRPr="006C52C7" w:rsidRDefault="0005559A" w:rsidP="006C52C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Визначення.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 Найбільшим загальним дільником (НОД) цілих чисел  </w:t>
      </w:r>
      <w:r w:rsidR="00A66FC8" w:rsidRPr="006C52C7">
        <w:rPr>
          <w:rFonts w:ascii="Times New Roman" w:hAnsi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,…..,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  називається   такий   позитивний   загальний   дільник   цих   чиселякий ділиться на будь-якого іншого дільника цих чисел. </w:t>
      </w:r>
    </w:p>
    <w:p w:rsidR="005D7905" w:rsidRPr="006C52C7" w:rsidRDefault="0005559A" w:rsidP="006C52C7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Якщо  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d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 – найбільший загальний дільник для чисел 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а  і  b</w:t>
      </w:r>
      <w:r w:rsidRPr="006C52C7">
        <w:rPr>
          <w:rFonts w:ascii="Times New Roman" w:hAnsi="Times New Roman"/>
          <w:sz w:val="24"/>
          <w:szCs w:val="24"/>
          <w:lang w:val="uk-UA"/>
        </w:rPr>
        <w:t>, то для нього  вводиться позначення (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а, b) = d</w:t>
      </w:r>
      <w:r w:rsidRPr="006C52C7">
        <w:rPr>
          <w:rFonts w:ascii="Times New Roman" w:hAnsi="Times New Roman"/>
          <w:sz w:val="24"/>
          <w:szCs w:val="24"/>
          <w:lang w:val="uk-UA"/>
        </w:rPr>
        <w:t>.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 xml:space="preserve"> </w:t>
      </w:r>
    </w:p>
    <w:p w:rsidR="005D7905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Теорема.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 Якщо натуральне число  p  не ділиться ні на одне просте  число</w:t>
      </w:r>
    </w:p>
    <w:p w:rsidR="005D7905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  </w:t>
      </w:r>
    </w:p>
    <w:p w:rsidR="005D7905" w:rsidRPr="006C52C7" w:rsidRDefault="006C52C7" w:rsidP="006C52C7">
      <w:pPr>
        <w:spacing w:line="360" w:lineRule="auto"/>
        <w:jc w:val="center"/>
        <w:rPr>
          <w:rFonts w:ascii="Times New Roman" w:eastAsia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d"</m:t>
        </m:r>
        <m:rad>
          <m:radPr>
            <m:degHide m:val="on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</m:rad>
        <m:r>
          <w:rPr>
            <w:rFonts w:ascii="Cambria Math" w:hAnsi="Cambria Math"/>
            <w:sz w:val="20"/>
            <w:szCs w:val="20"/>
            <w:lang w:val="en-US"/>
          </w:rPr>
          <m:t>,</m:t>
        </m:r>
      </m:oMath>
      <w:r w:rsidR="0005559A" w:rsidRPr="006C52C7">
        <w:rPr>
          <w:rFonts w:ascii="Times New Roman" w:hAnsi="Times New Roman"/>
          <w:i/>
          <w:sz w:val="24"/>
          <w:szCs w:val="24"/>
          <w:lang w:val="uk-UA"/>
        </w:rPr>
        <w:t>,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5559A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>т</w:t>
      </w:r>
      <w:r w:rsidRPr="006C52C7">
        <w:rPr>
          <w:rFonts w:ascii="Times New Roman" w:hAnsi="Times New Roman"/>
          <w:sz w:val="24"/>
          <w:szCs w:val="24"/>
          <w:lang w:val="en-US"/>
        </w:rPr>
        <w:t>o</w:t>
      </w:r>
      <w:r w:rsidR="0005559A" w:rsidRPr="006C52C7">
        <w:rPr>
          <w:rFonts w:ascii="Times New Roman" w:hAnsi="Times New Roman"/>
          <w:sz w:val="24"/>
          <w:szCs w:val="24"/>
          <w:lang w:val="uk-UA"/>
        </w:rPr>
        <w:t xml:space="preserve"> число </w:t>
      </w:r>
      <w:r w:rsidR="0005559A" w:rsidRPr="006C52C7">
        <w:rPr>
          <w:rFonts w:ascii="Times New Roman" w:hAnsi="Times New Roman"/>
          <w:i/>
          <w:sz w:val="24"/>
          <w:szCs w:val="24"/>
          <w:lang w:val="uk-UA"/>
        </w:rPr>
        <w:t>p</w:t>
      </w:r>
      <w:r w:rsidR="0005559A" w:rsidRPr="006C52C7">
        <w:rPr>
          <w:rFonts w:ascii="Times New Roman" w:hAnsi="Times New Roman"/>
          <w:sz w:val="24"/>
          <w:szCs w:val="24"/>
          <w:lang w:val="uk-UA"/>
        </w:rPr>
        <w:t xml:space="preserve"> – просте.</w:t>
      </w:r>
    </w:p>
    <w:p w:rsidR="005D7905" w:rsidRPr="006C52C7" w:rsidRDefault="005D7905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05559A" w:rsidP="006C52C7">
      <w:pPr>
        <w:tabs>
          <w:tab w:val="left" w:pos="3461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Визначення.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66FC8" w:rsidRPr="006C52C7">
        <w:rPr>
          <w:rFonts w:ascii="Times New Roman" w:hAnsi="Times New Roman"/>
          <w:sz w:val="24"/>
          <w:szCs w:val="24"/>
          <w:lang w:val="uk-UA"/>
        </w:rPr>
        <w:t>Числа</w:t>
      </w:r>
      <w:r w:rsidR="00A66FC8" w:rsidRPr="006C52C7">
        <w:rPr>
          <w:rFonts w:ascii="Times New Roman" w:hAnsi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,…..,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 w:rsidR="00A66FC8" w:rsidRPr="006C52C7">
        <w:rPr>
          <w:rFonts w:ascii="Times New Roman" w:eastAsia="Times New Roman" w:hAnsi="Times New Roman"/>
          <w:sz w:val="24"/>
          <w:szCs w:val="24"/>
        </w:rPr>
        <w:t xml:space="preserve">  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називаються взаємно простими, якщо  найбільший загальний дільник цих чисел дорівнює 1.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Визначення.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 Числа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,…..,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 w:rsidRPr="006C52C7">
        <w:rPr>
          <w:rFonts w:ascii="Times New Roman" w:hAnsi="Times New Roman"/>
          <w:i/>
          <w:sz w:val="24"/>
          <w:szCs w:val="24"/>
          <w:lang w:val="uk-UA"/>
        </w:rPr>
        <w:t xml:space="preserve">    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називаються   попарно   взаємно  простими, якщо  </w:t>
      </w:r>
    </w:p>
    <w:p w:rsidR="003745C6" w:rsidRPr="006C52C7" w:rsidRDefault="003745C6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332C24" w:rsidP="006C52C7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val="en-US"/>
          </w:rPr>
          <m:t>=1,  i↑j,    1</m:t>
        </m:r>
        <m:r>
          <m:rPr>
            <m:nor/>
          </m:rPr>
          <w:rPr>
            <w:rFonts w:ascii="Cambria Math" w:hAnsi="Cambria Math"/>
            <w:i/>
            <w:sz w:val="20"/>
            <w:szCs w:val="20"/>
            <w:lang w:val="en-US"/>
          </w:rPr>
          <m:t>i"k   ,   1"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"</m:t>
        </m:r>
      </m:oMath>
      <w:r w:rsidR="0005559A" w:rsidRPr="006C52C7">
        <w:rPr>
          <w:rFonts w:ascii="Times New Roman" w:hAnsi="Times New Roman"/>
          <w:sz w:val="24"/>
          <w:szCs w:val="24"/>
          <w:lang w:val="uk-UA"/>
        </w:rPr>
        <w:t>.</w:t>
      </w:r>
    </w:p>
    <w:p w:rsidR="003745C6" w:rsidRPr="006C52C7" w:rsidRDefault="003745C6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5559A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>Якщо числа попарно взаємно прості, то всі вони взаємно прості.</w:t>
      </w:r>
    </w:p>
    <w:p w:rsidR="0005559A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5559A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 xml:space="preserve">Приклад. 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Числа 15, 21, 77 – взаємно прості, але ці числа не є попарно  взаємно простими, тому що (15, 21) = 3.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>Числа 34, 53, 99, 115 – попарно взаємно прості числа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745C6" w:rsidRPr="006C52C7" w:rsidRDefault="003745C6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Алгоритм Евкліда</w:t>
      </w:r>
    </w:p>
    <w:p w:rsidR="003745C6" w:rsidRPr="006C52C7" w:rsidRDefault="003745C6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5559A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Для двох цілих чисел </w:t>
      </w:r>
      <m:oMath>
        <m:r>
          <w:rPr>
            <w:rFonts w:ascii="Cambria Math" w:hAnsi="Cambria Math" w:cs="Courier New CYR"/>
            <w:sz w:val="20"/>
            <w:szCs w:val="20"/>
            <w:lang w:val="uk-UA"/>
          </w:rPr>
          <m:t>а і b</m:t>
        </m:r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 існує порівняно швидкий метод  обчислення  найбільший загальний дільник. Згаданий метод обчислення  найбільший   загальний   дільник  називається   алгоритмом   Евкліда.   Приведемо  схему роботи цього алгоритму.</w:t>
      </w:r>
    </w:p>
    <w:p w:rsidR="003745C6" w:rsidRPr="006C52C7" w:rsidRDefault="0005559A" w:rsidP="006C52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а на число </w:t>
      </w:r>
      <m:oMath>
        <m:r>
          <w:rPr>
            <w:rFonts w:ascii="Cambria Math" w:hAnsi="Cambria Math" w:cs="Courier New CYR"/>
            <w:sz w:val="20"/>
            <w:szCs w:val="20"/>
            <w:lang w:val="uk-UA"/>
          </w:rPr>
          <m:t>b</m:t>
        </m:r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, отримуємо 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3745C6" w:rsidRPr="006C52C7" w:rsidRDefault="006C52C7" w:rsidP="006C52C7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a=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bq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05559A" w:rsidRPr="006C52C7">
        <w:rPr>
          <w:rFonts w:ascii="Times New Roman" w:hAnsi="Times New Roman"/>
          <w:sz w:val="24"/>
          <w:szCs w:val="24"/>
          <w:lang w:val="uk-UA"/>
        </w:rPr>
        <w:t>;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3745C6" w:rsidRPr="006C52C7" w:rsidRDefault="0005559A" w:rsidP="006C52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m:oMath>
        <m:r>
          <w:rPr>
            <w:rFonts w:ascii="Cambria Math" w:hAnsi="Cambria Math" w:cs="Courier New CYR"/>
            <w:sz w:val="20"/>
            <w:szCs w:val="20"/>
            <w:lang w:val="uk-UA"/>
          </w:rPr>
          <m:t>b</m:t>
        </m:r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m:oMath>
        <m:r>
          <w:rPr>
            <w:rFonts w:ascii="Cambria Math" w:hAnsi="Cambria Math" w:cs="Courier New CYR"/>
            <w:sz w:val="20"/>
            <w:szCs w:val="20"/>
            <w:lang w:val="uk-UA"/>
          </w:rPr>
          <m:t>r1</m:t>
        </m:r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, маємо 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6C52C7" w:rsidP="006C52C7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b=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</m:oMath>
      <w:r w:rsidR="0005559A" w:rsidRPr="006C52C7">
        <w:rPr>
          <w:rFonts w:ascii="Times New Roman" w:hAnsi="Times New Roman"/>
          <w:sz w:val="24"/>
          <w:szCs w:val="24"/>
          <w:lang w:val="uk-UA"/>
        </w:rPr>
        <w:t>;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05559A" w:rsidP="006C52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C52C7">
        <w:rPr>
          <w:rFonts w:ascii="Times New Roman" w:hAnsi="Times New Roman"/>
          <w:sz w:val="24"/>
          <w:szCs w:val="24"/>
          <w:lang w:val="uk-UA"/>
        </w:rPr>
        <w:t>, запишемо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332C24" w:rsidP="006C52C7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="003745C6" w:rsidRPr="006C52C7">
        <w:rPr>
          <w:rFonts w:ascii="Times New Roman" w:hAnsi="Times New Roman"/>
          <w:sz w:val="24"/>
          <w:szCs w:val="24"/>
          <w:lang w:val="uk-UA"/>
        </w:rPr>
        <w:t>;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05559A" w:rsidP="006C52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6C52C7">
        <w:rPr>
          <w:rFonts w:ascii="Times New Roman" w:hAnsi="Times New Roman"/>
          <w:sz w:val="24"/>
          <w:szCs w:val="24"/>
          <w:lang w:val="uk-UA"/>
        </w:rPr>
        <w:t xml:space="preserve">, отримуємо 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66FC8" w:rsidRPr="006C52C7" w:rsidRDefault="00332C24" w:rsidP="006C52C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 w:cs="Courier New CYR"/>
              <w:sz w:val="20"/>
              <w:szCs w:val="20"/>
              <w:lang w:val="uk-UA"/>
            </w:rPr>
            <m:t xml:space="preserve">; .; </m:t>
          </m:r>
        </m:oMath>
      </m:oMathPara>
    </w:p>
    <w:p w:rsidR="00A66FC8" w:rsidRPr="006C52C7" w:rsidRDefault="006C52C7" w:rsidP="006C52C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 w:cs="Courier New CYR"/>
              <w:sz w:val="20"/>
              <w:szCs w:val="20"/>
            </w:rPr>
            <m:t>…..;</m:t>
          </m:r>
        </m:oMath>
      </m:oMathPara>
    </w:p>
    <w:p w:rsidR="0005559A" w:rsidRPr="006C52C7" w:rsidRDefault="00332C24" w:rsidP="006C52C7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05559A" w:rsidRPr="006C52C7">
        <w:rPr>
          <w:rFonts w:ascii="Times New Roman" w:hAnsi="Times New Roman"/>
          <w:sz w:val="24"/>
          <w:szCs w:val="24"/>
          <w:lang w:val="uk-UA"/>
        </w:rPr>
        <w:t>.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BA5439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745C6" w:rsidRPr="006C52C7">
        <w:rPr>
          <w:rFonts w:ascii="Times New Roman" w:hAnsi="Times New Roman"/>
          <w:sz w:val="24"/>
          <w:szCs w:val="24"/>
          <w:lang w:val="uk-UA"/>
        </w:rPr>
        <w:t xml:space="preserve">Якщо залишок  від  ділення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  <m:r>
              <w:rPr>
                <w:rFonts w:ascii="Cambria Math" w:hAnsi="Cambria Math"/>
                <w:sz w:val="20"/>
                <w:szCs w:val="20"/>
                <w:lang w:val="uk-UA"/>
              </w:rPr>
              <m:t>+1</m:t>
            </m:r>
          </m:sub>
        </m:sSub>
        <m:r>
          <w:rPr>
            <w:rFonts w:ascii="Cambria Math" w:hAnsi="Cambria Math"/>
            <w:sz w:val="20"/>
            <w:szCs w:val="20"/>
            <w:lang w:val="uk-UA"/>
          </w:rPr>
          <m:t>=0</m:t>
        </m:r>
      </m:oMath>
      <w:r w:rsidR="003745C6" w:rsidRPr="006C52C7">
        <w:rPr>
          <w:rFonts w:ascii="Times New Roman" w:hAnsi="Times New Roman"/>
          <w:sz w:val="24"/>
          <w:szCs w:val="24"/>
          <w:lang w:val="uk-UA"/>
        </w:rPr>
        <w:t>,  то    в цьому випадку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 </w:t>
      </w:r>
      <w:r w:rsidR="003745C6" w:rsidRPr="006C52C7">
        <w:rPr>
          <w:rFonts w:ascii="Times New Roman" w:hAnsi="Times New Roman"/>
          <w:sz w:val="24"/>
          <w:szCs w:val="24"/>
          <w:lang w:val="uk-UA"/>
        </w:rPr>
        <w:t>найбільший загальний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5559A" w:rsidRPr="006C52C7">
        <w:rPr>
          <w:rFonts w:ascii="Times New Roman" w:hAnsi="Times New Roman"/>
          <w:sz w:val="24"/>
          <w:szCs w:val="24"/>
          <w:lang w:val="uk-UA"/>
        </w:rPr>
        <w:t>дільник дорівнює числу</w:t>
      </w:r>
      <w:r w:rsidR="00A66FC8"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b>
        </m:sSub>
      </m:oMath>
      <w:r w:rsidR="0005559A" w:rsidRPr="006C52C7">
        <w:rPr>
          <w:rFonts w:ascii="Times New Roman" w:hAnsi="Times New Roman"/>
          <w:sz w:val="24"/>
          <w:szCs w:val="24"/>
          <w:lang w:val="uk-UA"/>
        </w:rPr>
        <w:t xml:space="preserve">  і алгоритм обчислення найбільший загальний дільник  завершується. </w:t>
      </w:r>
    </w:p>
    <w:p w:rsidR="003745C6" w:rsidRPr="006C52C7" w:rsidRDefault="003745C6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05559A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Коротко алгоритм Евкліда можна сформулювати таким чином. Дано два цілі числа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а і b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. Для визначеності передбачимо, що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а &gt; b</w:t>
      </w:r>
      <w:r w:rsidRPr="006C52C7">
        <w:rPr>
          <w:rFonts w:ascii="Times New Roman" w:hAnsi="Times New Roman"/>
          <w:sz w:val="24"/>
          <w:szCs w:val="24"/>
          <w:lang w:val="uk-UA"/>
        </w:rPr>
        <w:t>.  Для пошуку  найбільшого загального дільника  слід виконати наступні  операції.</w:t>
      </w:r>
    </w:p>
    <w:p w:rsidR="003745C6" w:rsidRPr="006C52C7" w:rsidRDefault="003745C6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05559A" w:rsidP="006C52C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Розділити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а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на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b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. Хай залишок рівний </w:t>
      </w:r>
    </w:p>
    <w:p w:rsidR="003745C6" w:rsidRPr="006C52C7" w:rsidRDefault="0005559A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745C6" w:rsidRPr="006C52C7" w:rsidRDefault="006C52C7" w:rsidP="006C52C7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r,  0&lt;r" a</m:t>
        </m:r>
      </m:oMath>
      <w:r w:rsidR="0005559A" w:rsidRPr="006C52C7">
        <w:rPr>
          <w:rFonts w:ascii="Times New Roman" w:hAnsi="Times New Roman"/>
          <w:i/>
          <w:sz w:val="24"/>
          <w:szCs w:val="24"/>
          <w:lang w:val="uk-UA"/>
        </w:rPr>
        <w:t>.</w:t>
      </w:r>
    </w:p>
    <w:p w:rsidR="003745C6" w:rsidRPr="006C52C7" w:rsidRDefault="003745C6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2. Якщо 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r  = 0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то алгоритм завершується, найбільший загальний дільник  рівний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 xml:space="preserve">b.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3. Покладемо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а = b і b =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r.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4. Повертаємося на крок 1. </w:t>
      </w:r>
    </w:p>
    <w:p w:rsidR="00252BFB" w:rsidRPr="006C52C7" w:rsidRDefault="00252BFB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Приклад.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Знайти  найбільшого загального дільника чисел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а = 1173 і b = 323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252BFB" w:rsidRPr="006C52C7" w:rsidRDefault="0005559A" w:rsidP="006C52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1173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323,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отримуємо 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3745C6" w:rsidRPr="006C52C7" w:rsidRDefault="0005559A" w:rsidP="006C52C7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i/>
          <w:sz w:val="24"/>
          <w:szCs w:val="24"/>
          <w:lang w:val="uk-UA"/>
        </w:rPr>
        <w:t>1173 = 323*3 + 204</w:t>
      </w:r>
      <w:r w:rsidRPr="006C52C7">
        <w:rPr>
          <w:rFonts w:ascii="Times New Roman" w:hAnsi="Times New Roman"/>
          <w:sz w:val="24"/>
          <w:szCs w:val="24"/>
          <w:lang w:val="uk-UA"/>
        </w:rPr>
        <w:t>;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252BFB" w:rsidRPr="006C52C7" w:rsidRDefault="0005559A" w:rsidP="006C52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323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204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отримуємо 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3745C6" w:rsidRPr="006C52C7" w:rsidRDefault="0005559A" w:rsidP="006C52C7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i/>
          <w:sz w:val="24"/>
          <w:szCs w:val="24"/>
          <w:lang w:val="uk-UA"/>
        </w:rPr>
        <w:lastRenderedPageBreak/>
        <w:t>323 = 204*1 + 119</w:t>
      </w:r>
      <w:r w:rsidRPr="006C52C7">
        <w:rPr>
          <w:rFonts w:ascii="Times New Roman" w:hAnsi="Times New Roman"/>
          <w:sz w:val="24"/>
          <w:szCs w:val="24"/>
          <w:lang w:val="uk-UA"/>
        </w:rPr>
        <w:t>;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252BFB" w:rsidRPr="006C52C7" w:rsidRDefault="0005559A" w:rsidP="006C52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204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119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отримуємо 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05559A" w:rsidRPr="006C52C7" w:rsidRDefault="0005559A" w:rsidP="006C52C7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i/>
          <w:sz w:val="24"/>
          <w:szCs w:val="24"/>
          <w:lang w:val="uk-UA"/>
        </w:rPr>
        <w:t>204 = 119*1 + 85</w:t>
      </w:r>
      <w:r w:rsidRPr="006C52C7">
        <w:rPr>
          <w:rFonts w:ascii="Times New Roman" w:hAnsi="Times New Roman"/>
          <w:sz w:val="24"/>
          <w:szCs w:val="24"/>
          <w:lang w:val="uk-UA"/>
        </w:rPr>
        <w:t>;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52BFB" w:rsidRPr="006C52C7" w:rsidRDefault="0005559A" w:rsidP="006C52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119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85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отримуємо 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3745C6" w:rsidRPr="006C52C7" w:rsidRDefault="0005559A" w:rsidP="006C52C7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i/>
          <w:sz w:val="24"/>
          <w:szCs w:val="24"/>
          <w:lang w:val="uk-UA"/>
        </w:rPr>
        <w:t>119 = 85*1 + 34</w:t>
      </w:r>
      <w:r w:rsidRPr="006C52C7">
        <w:rPr>
          <w:rFonts w:ascii="Times New Roman" w:hAnsi="Times New Roman"/>
          <w:sz w:val="24"/>
          <w:szCs w:val="24"/>
          <w:lang w:val="uk-UA"/>
        </w:rPr>
        <w:t>;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252BFB" w:rsidRPr="006C52C7" w:rsidRDefault="0005559A" w:rsidP="006C52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85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34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, отримуємо 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252BFB" w:rsidRPr="006C52C7" w:rsidRDefault="0005559A" w:rsidP="006C52C7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6C52C7">
        <w:rPr>
          <w:rFonts w:ascii="Times New Roman" w:hAnsi="Times New Roman"/>
          <w:i/>
          <w:sz w:val="24"/>
          <w:szCs w:val="24"/>
          <w:lang w:val="uk-UA"/>
        </w:rPr>
        <w:t>85 = 34*2 + 17;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252BFB" w:rsidRPr="006C52C7" w:rsidRDefault="0005559A" w:rsidP="006C52C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Ділимо 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34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на число 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17,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отримуємо 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252BFB" w:rsidRPr="006C52C7" w:rsidRDefault="0005559A" w:rsidP="006C52C7">
      <w:pPr>
        <w:pStyle w:val="a3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sz w:val="24"/>
          <w:szCs w:val="24"/>
          <w:lang w:val="uk-UA"/>
        </w:rPr>
      </w:pPr>
      <w:r w:rsidRPr="006C52C7">
        <w:rPr>
          <w:rFonts w:ascii="Times New Roman" w:hAnsi="Times New Roman"/>
          <w:i/>
          <w:sz w:val="24"/>
          <w:szCs w:val="24"/>
          <w:lang w:val="uk-UA"/>
        </w:rPr>
        <w:t>34 = 17*23 + 0;</w:t>
      </w:r>
    </w:p>
    <w:p w:rsidR="00252BFB" w:rsidRPr="006C52C7" w:rsidRDefault="00252BFB" w:rsidP="006C52C7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/>
          <w:i/>
          <w:sz w:val="24"/>
          <w:szCs w:val="24"/>
          <w:lang w:val="uk-UA"/>
        </w:rPr>
      </w:pPr>
    </w:p>
    <w:p w:rsidR="00252BFB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 Отже, у результаті отримуємо  </w:t>
      </w:r>
    </w:p>
    <w:p w:rsidR="00252BFB" w:rsidRPr="006C52C7" w:rsidRDefault="00252BFB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05559A" w:rsidRPr="006C52C7" w:rsidRDefault="0005559A" w:rsidP="006C52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>(</w:t>
      </w:r>
      <w:r w:rsidRPr="006C52C7">
        <w:rPr>
          <w:rFonts w:ascii="Times New Roman" w:hAnsi="Times New Roman"/>
          <w:i/>
          <w:sz w:val="24"/>
          <w:szCs w:val="24"/>
          <w:lang w:val="uk-UA"/>
        </w:rPr>
        <w:t>1173, 323) = 17</w:t>
      </w:r>
      <w:r w:rsidRPr="006C52C7">
        <w:rPr>
          <w:rFonts w:ascii="Times New Roman" w:hAnsi="Times New Roman"/>
          <w:sz w:val="24"/>
          <w:szCs w:val="24"/>
          <w:lang w:val="uk-UA"/>
        </w:rPr>
        <w:t>.</w:t>
      </w:r>
    </w:p>
    <w:p w:rsidR="00252BFB" w:rsidRPr="006C52C7" w:rsidRDefault="00252BFB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3745C6" w:rsidRPr="006C52C7" w:rsidRDefault="003745C6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b/>
          <w:sz w:val="24"/>
          <w:szCs w:val="24"/>
          <w:lang w:val="uk-UA"/>
        </w:rPr>
        <w:t>Контрольні питання</w:t>
      </w:r>
      <w:r w:rsidRPr="006C52C7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1. Дати визначення простого числа.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2. Дати визначення складеного числа.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3. Сформулювати алгоритм Евкліда. </w:t>
      </w:r>
    </w:p>
    <w:p w:rsidR="003745C6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 xml:space="preserve">4. Дати визначення найбільшого загального дільника. </w:t>
      </w:r>
    </w:p>
    <w:p w:rsidR="00BA5439" w:rsidRPr="006C52C7" w:rsidRDefault="0005559A" w:rsidP="006C52C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6C52C7">
        <w:rPr>
          <w:rFonts w:ascii="Times New Roman" w:hAnsi="Times New Roman"/>
          <w:sz w:val="24"/>
          <w:szCs w:val="24"/>
          <w:lang w:val="uk-UA"/>
        </w:rPr>
        <w:t>5. Сформулювати теорему про ділення двох цілих чисел.</w:t>
      </w:r>
    </w:p>
    <w:p w:rsidR="0060475A" w:rsidRPr="006C52C7" w:rsidRDefault="0060475A" w:rsidP="006C52C7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60475A" w:rsidRPr="006C52C7" w:rsidSect="00890B6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47E1"/>
    <w:multiLevelType w:val="hybridMultilevel"/>
    <w:tmpl w:val="5686E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B07CB"/>
    <w:multiLevelType w:val="hybridMultilevel"/>
    <w:tmpl w:val="A1247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14C2B"/>
    <w:multiLevelType w:val="hybridMultilevel"/>
    <w:tmpl w:val="9874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attachedTemplate r:id="rId1"/>
  <w:defaultTabStop w:val="708"/>
  <w:characterSpacingControl w:val="doNotCompress"/>
  <w:compat/>
  <w:rsids>
    <w:rsidRoot w:val="006C52C7"/>
    <w:rsid w:val="00021C2A"/>
    <w:rsid w:val="0005559A"/>
    <w:rsid w:val="00123B11"/>
    <w:rsid w:val="0020296F"/>
    <w:rsid w:val="0021351C"/>
    <w:rsid w:val="00252BFB"/>
    <w:rsid w:val="00332C24"/>
    <w:rsid w:val="003745C6"/>
    <w:rsid w:val="005930FA"/>
    <w:rsid w:val="005C7DA5"/>
    <w:rsid w:val="005D7905"/>
    <w:rsid w:val="005F0307"/>
    <w:rsid w:val="0060475A"/>
    <w:rsid w:val="006C52C7"/>
    <w:rsid w:val="00890B63"/>
    <w:rsid w:val="00A66FC8"/>
    <w:rsid w:val="00A934FA"/>
    <w:rsid w:val="00AF16AA"/>
    <w:rsid w:val="00BA5439"/>
    <w:rsid w:val="00CA19CC"/>
    <w:rsid w:val="00D077C5"/>
    <w:rsid w:val="00F9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43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1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1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1;&#1077;&#1082;&#1094;&#1080;&#1080;_&#1050;&#1088;&#1080;&#1087;&#1090;&#1086;&#1075;&#1088;&#1072;&#1092;&#1080;&#1103;\&#1051;&#1072;&#1073;_&#1082;&#1088;&#1080;&#1087;&#1090;_2013\&#1050;&#1088;&#1080;&#1087;&#1090;&#1086;&#1075;&#1088;&#1072;&#1092;&#1110;&#1103;\&#1051;&#1072;&#1073;&#1086;&#1088;&#1072;&#1090;&#1086;&#1088;&#1085;&#1072;%20&#1088;&#1086;&#1073;&#1086;&#1090;&#1072;%20&#8470;8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робота №8</Template>
  <TotalTime>2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Пасько ВП</dc:creator>
  <cp:lastModifiedBy>Пасько ВП</cp:lastModifiedBy>
  <cp:revision>3</cp:revision>
  <dcterms:created xsi:type="dcterms:W3CDTF">2013-09-10T05:19:00Z</dcterms:created>
  <dcterms:modified xsi:type="dcterms:W3CDTF">2013-09-10T05:23:00Z</dcterms:modified>
</cp:coreProperties>
</file>