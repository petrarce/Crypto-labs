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4A" w:rsidRPr="00B47301" w:rsidRDefault="00B47301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785C65" w:rsidRPr="00B47301">
        <w:rPr>
          <w:rFonts w:ascii="Times New Roman" w:hAnsi="Times New Roman"/>
          <w:b/>
          <w:sz w:val="24"/>
          <w:szCs w:val="24"/>
          <w:lang w:val="uk-UA"/>
        </w:rPr>
        <w:t>Лабораторна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785C65" w:rsidRPr="00B47301">
        <w:rPr>
          <w:rFonts w:ascii="Times New Roman" w:hAnsi="Times New Roman"/>
          <w:b/>
          <w:sz w:val="24"/>
          <w:szCs w:val="24"/>
          <w:lang w:val="uk-UA"/>
        </w:rPr>
        <w:t>робота 5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>Програмна реалізація криптографічних протоколів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17304A" w:rsidRPr="00B47301" w:rsidRDefault="00621AFB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 xml:space="preserve">Мета </w:t>
      </w:r>
      <w:r w:rsidR="00400E94" w:rsidRPr="00B47301">
        <w:rPr>
          <w:rFonts w:ascii="Times New Roman" w:hAnsi="Times New Roman"/>
          <w:b/>
          <w:sz w:val="24"/>
          <w:szCs w:val="24"/>
          <w:lang w:val="uk-UA"/>
        </w:rPr>
        <w:t>роботи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 – ознайомиться з криптографічними протоколами, які в даний час широко використовуються для забезпечення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інформаційної безпеки. Освоїти основні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поняття, які пов'язані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з криптографічними протоколами.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>Завдання до роботи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17304A" w:rsidRPr="00B47301" w:rsidRDefault="00621AFB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Реалізувати два прості протоколи. Протокол </w:t>
      </w:r>
      <w:proofErr w:type="spellStart"/>
      <w:r w:rsidRPr="00B47301">
        <w:rPr>
          <w:rFonts w:ascii="Times New Roman" w:hAnsi="Times New Roman"/>
          <w:sz w:val="24"/>
          <w:szCs w:val="24"/>
          <w:lang w:val="uk-UA"/>
        </w:rPr>
        <w:t>Діффі-Хелмана</w:t>
      </w:r>
      <w:proofErr w:type="spellEnd"/>
      <w:r w:rsidRPr="00B47301">
        <w:rPr>
          <w:rFonts w:ascii="Times New Roman" w:hAnsi="Times New Roman"/>
          <w:sz w:val="24"/>
          <w:szCs w:val="24"/>
          <w:lang w:val="uk-UA"/>
        </w:rPr>
        <w:t xml:space="preserve"> формування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загального ключа і протокол підкидання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монети.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 Підготувати звіт. У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звіті дати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а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лгоритми протоколів і описати їх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програмні реалізації. Підготувати для демонстрації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 учбові варіанти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контрольних прикладів,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які моделюють роботу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з використанням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криптографічних протоколів.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269A4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>Теоретичний матеріал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17304A" w:rsidRPr="00B47301" w:rsidRDefault="00621AFB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 xml:space="preserve">Схема </w:t>
      </w:r>
      <w:proofErr w:type="spellStart"/>
      <w:r w:rsidRPr="00B47301">
        <w:rPr>
          <w:rFonts w:ascii="Times New Roman" w:hAnsi="Times New Roman"/>
          <w:b/>
          <w:sz w:val="24"/>
          <w:szCs w:val="24"/>
          <w:lang w:val="uk-UA"/>
        </w:rPr>
        <w:t>Діффі-</w:t>
      </w:r>
      <w:r w:rsidR="00400E94" w:rsidRPr="00B47301">
        <w:rPr>
          <w:rFonts w:ascii="Times New Roman" w:hAnsi="Times New Roman"/>
          <w:b/>
          <w:sz w:val="24"/>
          <w:szCs w:val="24"/>
          <w:lang w:val="uk-UA"/>
        </w:rPr>
        <w:t>Хеллмана</w:t>
      </w:r>
      <w:proofErr w:type="spellEnd"/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>Протокол формування загального ключа по відкритому каналу зв'язку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1. Є два користувачі (абонента) A і B. </w:t>
      </w: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2. Дано просте число p, яке відоме користувачам A і B. </w:t>
      </w: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3. Вибирається загальне число g, g &lt; p-1. </w:t>
      </w: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4. Абоненти A і B незалежно один від одного вибирають відповідно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секретні ключі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а, 0 &lt; а &lt; p-1 і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b, 0 &lt; b &lt; p-1. </w:t>
      </w:r>
    </w:p>
    <w:p w:rsidR="00877D28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5. Абонент A посилає абонентові B повідомлення </w:t>
      </w:r>
    </w:p>
    <w:p w:rsidR="00877D28" w:rsidRPr="00B47301" w:rsidRDefault="00877D28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br/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lang w:val="uk-UA"/>
              </w:rPr>
              <m:t>a</m:t>
            </m:r>
          </m:sup>
        </m:sSup>
        <m:r>
          <w:rPr>
            <w:rFonts w:ascii="Cambria Math" w:hAnsi="Cambria Math"/>
            <w:lang w:val="uk-UA"/>
          </w:rPr>
          <m:t>mod p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.</w:t>
      </w:r>
    </w:p>
    <w:p w:rsidR="00877D28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6. Абонент B посилає абонентові A повідомлення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877D28" w:rsidRPr="00B47301" w:rsidRDefault="00877D28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C46E65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lang w:val="uk-UA"/>
              </w:rPr>
              <m:t>b</m:t>
            </m:r>
          </m:sup>
        </m:sSup>
        <m:r>
          <w:rPr>
            <w:rFonts w:ascii="Cambria Math" w:hAnsi="Cambria Math"/>
            <w:lang w:val="uk-UA"/>
          </w:rPr>
          <m:t>mod p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.</w:t>
      </w:r>
    </w:p>
    <w:p w:rsidR="00877D28" w:rsidRPr="00B47301" w:rsidRDefault="00877D28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621AFB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7. Абонент A обчислює загальний ключ</w:t>
      </w:r>
    </w:p>
    <w:p w:rsidR="00621AFB" w:rsidRPr="00B47301" w:rsidRDefault="00877D28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br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p>
        </m:sSup>
        <m:r>
          <w:rPr>
            <w:rFonts w:ascii="Cambria Math" w:hAnsi="Cambria Math"/>
            <w:sz w:val="20"/>
            <w:szCs w:val="20"/>
            <w:lang w:val="uk-UA"/>
          </w:rPr>
          <m:t>mod p</m:t>
        </m:r>
      </m:oMath>
      <w:r w:rsidR="00400E94" w:rsidRPr="00B47301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621AFB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8. Абонент B обчислює загальний ключ</w:t>
      </w:r>
    </w:p>
    <w:p w:rsidR="0017304A" w:rsidRPr="00B47301" w:rsidRDefault="00877D28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br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p>
        </m:sSup>
        <m:r>
          <w:rPr>
            <w:rFonts w:ascii="Cambria Math" w:hAnsi="Cambria Math"/>
            <w:sz w:val="20"/>
            <w:szCs w:val="20"/>
            <w:lang w:val="uk-UA"/>
          </w:rPr>
          <m:t>mod p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.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 xml:space="preserve">Протокол взаємної </w:t>
      </w:r>
      <w:proofErr w:type="spellStart"/>
      <w:r w:rsidRPr="00B47301">
        <w:rPr>
          <w:rFonts w:ascii="Times New Roman" w:hAnsi="Times New Roman"/>
          <w:b/>
          <w:sz w:val="24"/>
          <w:szCs w:val="24"/>
          <w:lang w:val="uk-UA"/>
        </w:rPr>
        <w:t>аутентифікації</w:t>
      </w:r>
      <w:proofErr w:type="spellEnd"/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400E94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Існує декілька схем </w:t>
      </w:r>
      <w:proofErr w:type="spellStart"/>
      <w:r w:rsidRPr="00B47301">
        <w:rPr>
          <w:rFonts w:ascii="Times New Roman" w:hAnsi="Times New Roman"/>
          <w:sz w:val="24"/>
          <w:szCs w:val="24"/>
          <w:lang w:val="uk-UA"/>
        </w:rPr>
        <w:t>аутентифікації</w:t>
      </w:r>
      <w:proofErr w:type="spellEnd"/>
      <w:r w:rsidRPr="00B47301">
        <w:rPr>
          <w:rFonts w:ascii="Times New Roman" w:hAnsi="Times New Roman"/>
          <w:sz w:val="24"/>
          <w:szCs w:val="24"/>
          <w:lang w:val="uk-UA"/>
        </w:rPr>
        <w:t xml:space="preserve"> джерела даних</w:t>
      </w:r>
      <w:r w:rsidR="00877D28" w:rsidRPr="00B47301">
        <w:rPr>
          <w:rFonts w:ascii="Times New Roman" w:hAnsi="Times New Roman"/>
          <w:sz w:val="24"/>
          <w:szCs w:val="24"/>
          <w:lang w:val="uk-UA"/>
        </w:rPr>
        <w:t xml:space="preserve"> ([1],[7])</w:t>
      </w:r>
      <w:proofErr w:type="spellStart"/>
      <w:r w:rsidR="00877D28" w:rsidRPr="00B47301">
        <w:rPr>
          <w:rFonts w:ascii="Times New Roman" w:hAnsi="Times New Roman"/>
          <w:sz w:val="24"/>
          <w:szCs w:val="24"/>
          <w:lang w:val="uk-UA"/>
        </w:rPr>
        <w:t>.</w:t>
      </w:r>
      <w:r w:rsidRPr="00B47301">
        <w:rPr>
          <w:rFonts w:ascii="Times New Roman" w:hAnsi="Times New Roman"/>
          <w:sz w:val="24"/>
          <w:szCs w:val="24"/>
          <w:lang w:val="uk-UA"/>
        </w:rPr>
        <w:t>Приведемо</w:t>
      </w:r>
      <w:proofErr w:type="spellEnd"/>
      <w:r w:rsidRPr="00B47301">
        <w:rPr>
          <w:rFonts w:ascii="Times New Roman" w:hAnsi="Times New Roman"/>
          <w:sz w:val="24"/>
          <w:szCs w:val="24"/>
          <w:lang w:val="uk-UA"/>
        </w:rPr>
        <w:t xml:space="preserve"> умови і алгоритм реалізації однієї з них.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1. Дано двох абонентів A і B. </w:t>
      </w: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2. </w:t>
      </w:r>
      <w:proofErr w:type="spellStart"/>
      <w:r w:rsidRPr="00B47301">
        <w:rPr>
          <w:rFonts w:ascii="Times New Roman" w:hAnsi="Times New Roman"/>
          <w:sz w:val="24"/>
          <w:szCs w:val="24"/>
          <w:lang w:val="uk-UA"/>
        </w:rPr>
        <w:t>Дани</w:t>
      </w:r>
      <w:proofErr w:type="spellEnd"/>
      <w:r w:rsidRPr="00B47301">
        <w:rPr>
          <w:rFonts w:ascii="Times New Roman" w:hAnsi="Times New Roman"/>
          <w:sz w:val="24"/>
          <w:szCs w:val="24"/>
          <w:lang w:val="uk-UA"/>
        </w:rPr>
        <w:t xml:space="preserve"> просте число p і число </w:t>
      </w:r>
      <w:r w:rsidRPr="00B47301">
        <w:rPr>
          <w:rFonts w:ascii="Times New Roman" w:hAnsi="Times New Roman"/>
          <w:i/>
          <w:sz w:val="24"/>
          <w:szCs w:val="24"/>
          <w:lang w:val="uk-UA"/>
        </w:rPr>
        <w:t>g, g&lt;p-1</w:t>
      </w:r>
      <w:r w:rsidRPr="00B47301">
        <w:rPr>
          <w:rFonts w:ascii="Times New Roman" w:hAnsi="Times New Roman"/>
          <w:sz w:val="24"/>
          <w:szCs w:val="24"/>
          <w:lang w:val="uk-UA"/>
        </w:rPr>
        <w:t>, які відомі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абонентам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i/>
          <w:sz w:val="24"/>
          <w:szCs w:val="24"/>
          <w:lang w:val="uk-UA"/>
        </w:rPr>
        <w:t>A і B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17304A" w:rsidRPr="00B47301" w:rsidRDefault="00400E94" w:rsidP="000D0866">
      <w:pPr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3. Абоненти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A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і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B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володіють відповідно відкритими функціями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77D28" w:rsidRPr="00B47301">
        <w:rPr>
          <w:rFonts w:ascii="Times New Roman" w:hAnsi="Times New Roman"/>
          <w:sz w:val="24"/>
          <w:szCs w:val="24"/>
          <w:lang w:val="uk-UA"/>
        </w:rPr>
        <w:t>шифруваннz</w:t>
      </w:r>
      <m:oMath>
        <w:proofErr w:type="spellEnd"/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uk-UA"/>
              </w:rPr>
              <m:t>і</m:t>
            </m:r>
            <m:r>
              <w:rPr>
                <w:rFonts w:ascii="Cambria Math" w:hAnsi="Cambria Math"/>
                <w:sz w:val="20"/>
                <w:szCs w:val="20"/>
                <w:lang w:val="uk-UA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b>
        </m:sSub>
      </m:oMath>
      <w:r w:rsidR="00877D28" w:rsidRPr="00B4730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і</w:t>
      </w:r>
      <w:r w:rsidR="00877D28" w:rsidRP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закритими</w:t>
      </w:r>
      <w:r w:rsidR="00877D28" w:rsidRP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функціями</w:t>
      </w:r>
      <w:r w:rsidR="00877D28" w:rsidRP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де</w:t>
      </w:r>
      <w:r w:rsidR="00877D28" w:rsidRP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шифрування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 xml:space="preserve"> і</m:t>
            </m:r>
            <m:r>
              <w:rPr>
                <w:rFonts w:ascii="Cambria Math" w:hAnsi="Cambria Math"/>
                <w:sz w:val="20"/>
                <w:szCs w:val="20"/>
                <w:lang w:val="uk-UA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b>
        </m:sSub>
      </m:oMath>
      <w:r w:rsidR="00877D28" w:rsidRPr="00B47301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які володіють властивостями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i/>
          <w:sz w:val="24"/>
          <w:szCs w:val="24"/>
          <w:lang w:val="uk-UA"/>
        </w:rPr>
      </w:pPr>
    </w:p>
    <w:p w:rsidR="0017304A" w:rsidRPr="00B47301" w:rsidRDefault="00C46E65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M</m:t>
            </m:r>
          </m:e>
        </m:d>
        <m:r>
          <w:rPr>
            <w:rFonts w:ascii="Cambria Math" w:hAnsi="Cambria Math"/>
            <w:lang w:val="uk-UA"/>
          </w:rPr>
          <m:t>=M,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M</m:t>
            </m:r>
          </m:e>
        </m:d>
        <m:r>
          <w:rPr>
            <w:rFonts w:ascii="Cambria Math" w:hAnsi="Cambria Math"/>
            <w:lang w:val="uk-UA"/>
          </w:rPr>
          <m:t>=M</m:t>
        </m:r>
      </m:oMath>
      <w:r w:rsidR="00400E94" w:rsidRPr="00B47301">
        <w:rPr>
          <w:rFonts w:ascii="Times New Roman" w:hAnsi="Times New Roman"/>
          <w:i/>
          <w:sz w:val="24"/>
          <w:szCs w:val="24"/>
          <w:lang w:val="uk-UA"/>
        </w:rPr>
        <w:t>,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i/>
          <w:sz w:val="24"/>
          <w:szCs w:val="24"/>
          <w:lang w:val="uk-UA"/>
        </w:rPr>
      </w:pPr>
    </w:p>
    <w:p w:rsidR="00400E94" w:rsidRPr="00B47301" w:rsidRDefault="00877D28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i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де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М-код </w:t>
      </w:r>
      <w:proofErr w:type="spellStart"/>
      <w:r w:rsidRPr="00B47301">
        <w:rPr>
          <w:rFonts w:ascii="Times New Roman" w:hAnsi="Times New Roman"/>
          <w:sz w:val="24"/>
          <w:szCs w:val="24"/>
          <w:lang w:val="uk-UA"/>
        </w:rPr>
        <w:t>–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передаване</w:t>
      </w:r>
      <w:proofErr w:type="spellEnd"/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повідомлення. Відзначимо, що рівність не залежить від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порядку вживання функцій</w:t>
      </w:r>
      <w:r w:rsidR="00400E94" w:rsidRPr="00B47301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4. Абоненти A і B незалежно один від одного вибирають відповідно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секретні ключі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а, 0 &lt; а &lt; p-1 і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b, 0 &lt; b &lt; p-1. </w:t>
      </w: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5. Абонент A посилає абонентові B повідомлення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i/>
          <w:sz w:val="24"/>
          <w:szCs w:val="24"/>
          <w:lang w:val="uk-UA"/>
        </w:rPr>
      </w:pPr>
    </w:p>
    <w:p w:rsidR="0017304A" w:rsidRPr="00B47301" w:rsidRDefault="00C46E65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 xml:space="preserve"> g</m:t>
            </m:r>
          </m:e>
          <m:sup>
            <m:r>
              <w:rPr>
                <w:rFonts w:ascii="Cambria Math" w:hAnsi="Cambria Math"/>
                <w:lang w:val="uk-UA"/>
              </w:rPr>
              <m:t>a</m:t>
            </m:r>
          </m:sup>
        </m:sSup>
        <m:r>
          <w:rPr>
            <w:rFonts w:ascii="Cambria Math" w:hAnsi="Cambria Math"/>
            <w:lang w:val="uk-UA"/>
          </w:rPr>
          <m:t>mod p</m:t>
        </m:r>
      </m:oMath>
      <w:r w:rsidR="00400E94" w:rsidRPr="00B47301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i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i/>
          <w:sz w:val="24"/>
          <w:szCs w:val="24"/>
          <w:lang w:val="uk-UA"/>
        </w:rPr>
        <w:t>6.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 Абонент B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обчислює загальний ключ </w:t>
      </w:r>
    </w:p>
    <w:p w:rsidR="00C47F81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17304A" w:rsidRPr="00B47301" w:rsidRDefault="000D0866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K≡[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;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використовуючи закриту функцію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b>
        </m:sSub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, створює підпис (повідомлення) </w:t>
      </w:r>
    </w:p>
    <w:p w:rsidR="00C47F81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17304A" w:rsidRPr="00B47301" w:rsidRDefault="00C46E65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p)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;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використовуючи ключ до, шифрує підпис 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C46E65" w:rsidP="000D0866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mod 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mod 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)</m:t>
          </m:r>
        </m:oMath>
      </m:oMathPara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де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k</m:t>
            </m:r>
          </m:sub>
        </m:sSub>
      </m:oMath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 xml:space="preserve">загальна функція шифрування; </w:t>
      </w: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відправляє абонентові A повідомлення</w:t>
      </w:r>
    </w:p>
    <w:p w:rsidR="00400E94" w:rsidRPr="00B47301" w:rsidRDefault="00877D28" w:rsidP="000D0866">
      <w:pPr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 xml:space="preserve"> 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b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mod p,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(D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(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mod p,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mod p))</m:t>
          </m:r>
        </m:oMath>
      </m:oMathPara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7. Абонент A </w:t>
      </w: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обчислює загальний ключ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0D0866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K≡[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;</w:t>
      </w: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використовуючи закриту функцію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DA,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створює підпис (повідомлення) </w:t>
      </w:r>
    </w:p>
    <w:p w:rsidR="00C47F81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47F81" w:rsidRPr="00B47301" w:rsidRDefault="00C46E65" w:rsidP="000D0866">
      <w:pPr>
        <w:spacing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p)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;</w:t>
      </w: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використовуючи ключ до, шифрує підпис 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C46E65" w:rsidP="000D0866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(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mod p,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b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mod p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)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;</w:t>
      </w:r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відправляє абонентові B повідомлення 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C46E65" w:rsidP="000D0866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mod 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mod p</m:t>
              </m:r>
            </m:e>
          </m:d>
        </m:oMath>
      </m:oMathPara>
    </w:p>
    <w:p w:rsidR="00C47F81" w:rsidRPr="00B47301" w:rsidRDefault="00D80437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•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перевіряє підпис B, обчислюючи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C47F81" w:rsidRPr="00B47301" w:rsidRDefault="00C46E65" w:rsidP="000D0866">
      <w:pPr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(g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mod p,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mod p))))=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(g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mod p,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uk-UA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uk-UA"/>
            </w:rPr>
            <m:t>mod p)</m:t>
          </m:r>
        </m:oMath>
      </m:oMathPara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400E94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де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k</m:t>
            </m:r>
          </m:sub>
        </m:sSub>
      </m:oMath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301">
        <w:rPr>
          <w:rFonts w:ascii="Times New Roman" w:hAnsi="Times New Roman"/>
          <w:sz w:val="24"/>
          <w:szCs w:val="24"/>
          <w:lang w:val="uk-UA"/>
        </w:rPr>
        <w:t>- загальна функція дешифровки.</w:t>
      </w:r>
    </w:p>
    <w:p w:rsidR="00C47F81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8. Абонент B перевіряє підпис A, обчислюючи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47F81" w:rsidRPr="00B47301" w:rsidRDefault="00C47F81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400E94" w:rsidRPr="00B47301" w:rsidRDefault="00C46E65" w:rsidP="000D0866">
      <w:pPr>
        <w:spacing w:line="360" w:lineRule="auto"/>
        <w:ind w:firstLine="709"/>
        <w:jc w:val="center"/>
        <w:rPr>
          <w:rFonts w:ascii="Times New Roman" w:hAnsi="Times New Roman"/>
          <w:i/>
          <w:sz w:val="24"/>
          <w:szCs w:val="24"/>
          <w:lang w:val="uk-UA"/>
        </w:rPr>
      </w:pPr>
      <m:oMath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uk-U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(g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p))))=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(g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uk-UA"/>
          </w:rPr>
          <m:t>mod p)</m:t>
        </m:r>
      </m:oMath>
      <w:r w:rsidR="00400E94" w:rsidRPr="00B47301">
        <w:rPr>
          <w:rFonts w:ascii="Times New Roman" w:hAnsi="Times New Roman"/>
          <w:sz w:val="24"/>
          <w:szCs w:val="24"/>
          <w:lang w:val="uk-UA"/>
        </w:rPr>
        <w:t>.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400E94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uk-UA"/>
        </w:rPr>
      </w:pPr>
      <w:r w:rsidRPr="00B47301">
        <w:rPr>
          <w:rFonts w:ascii="Times New Roman" w:hAnsi="Times New Roman"/>
          <w:b/>
          <w:sz w:val="24"/>
          <w:szCs w:val="24"/>
          <w:lang w:val="uk-UA"/>
        </w:rPr>
        <w:t xml:space="preserve">Контрольні питання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1.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Дати визначення протоколу.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2.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Перерахувати завдання захисту інформації, в яких використовуються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криптографічні протоколи.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3.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Способи класифікації криптографічних протоколів.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4.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Класифікація криптографічних протоколів за функціональним</w:t>
      </w:r>
      <w:r w:rsidR="00B4730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призначенням.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5.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Призначення протоколу </w:t>
      </w:r>
      <w:proofErr w:type="spellStart"/>
      <w:r w:rsidR="00400E94" w:rsidRPr="00B47301">
        <w:rPr>
          <w:rFonts w:ascii="Times New Roman" w:hAnsi="Times New Roman"/>
          <w:sz w:val="24"/>
          <w:szCs w:val="24"/>
          <w:lang w:val="uk-UA"/>
        </w:rPr>
        <w:t>аутентифікації</w:t>
      </w:r>
      <w:proofErr w:type="spellEnd"/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 повідомлень.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6.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Призначення протоколу ідентифікації. </w:t>
      </w:r>
    </w:p>
    <w:p w:rsidR="0017304A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7.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 xml:space="preserve">Призначення протоколу обміну секретами. </w:t>
      </w:r>
    </w:p>
    <w:p w:rsidR="00C269A4" w:rsidRPr="00B47301" w:rsidRDefault="0017304A" w:rsidP="000D08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i/>
          <w:sz w:val="24"/>
          <w:szCs w:val="24"/>
          <w:lang w:val="uk-UA"/>
        </w:rPr>
      </w:pPr>
      <w:r w:rsidRPr="00B47301">
        <w:rPr>
          <w:rFonts w:ascii="Times New Roman" w:hAnsi="Times New Roman"/>
          <w:sz w:val="24"/>
          <w:szCs w:val="24"/>
          <w:lang w:val="uk-UA"/>
        </w:rPr>
        <w:t>8.</w:t>
      </w:r>
      <w:r w:rsidR="00400E94" w:rsidRPr="00B47301">
        <w:rPr>
          <w:rFonts w:ascii="Times New Roman" w:hAnsi="Times New Roman"/>
          <w:sz w:val="24"/>
          <w:szCs w:val="24"/>
          <w:lang w:val="uk-UA"/>
        </w:rPr>
        <w:t>Перерахувати основні види атак на протоколи</w:t>
      </w:r>
      <w:r w:rsidR="00400E94" w:rsidRPr="00B47301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60475A" w:rsidRPr="00B47301" w:rsidRDefault="0060475A" w:rsidP="000D0866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sectPr w:rsidR="0060475A" w:rsidRPr="00B47301" w:rsidSect="0004019B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attachedTemplate r:id="rId1"/>
  <w:defaultTabStop w:val="708"/>
  <w:characterSpacingControl w:val="doNotCompress"/>
  <w:compat/>
  <w:rsids>
    <w:rsidRoot w:val="000D0866"/>
    <w:rsid w:val="0004019B"/>
    <w:rsid w:val="000D0866"/>
    <w:rsid w:val="0017304A"/>
    <w:rsid w:val="00381F68"/>
    <w:rsid w:val="00400E94"/>
    <w:rsid w:val="004A255D"/>
    <w:rsid w:val="005930FA"/>
    <w:rsid w:val="0060475A"/>
    <w:rsid w:val="00621AFB"/>
    <w:rsid w:val="006A68C3"/>
    <w:rsid w:val="00785C65"/>
    <w:rsid w:val="00877D28"/>
    <w:rsid w:val="008B5693"/>
    <w:rsid w:val="00A4230A"/>
    <w:rsid w:val="00AB29FA"/>
    <w:rsid w:val="00B47301"/>
    <w:rsid w:val="00B956D1"/>
    <w:rsid w:val="00C269A4"/>
    <w:rsid w:val="00C46E65"/>
    <w:rsid w:val="00C47F81"/>
    <w:rsid w:val="00D8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9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77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1;&#1077;&#1082;&#1094;&#1080;&#1080;_&#1050;&#1088;&#1080;&#1087;&#1090;&#1086;&#1075;&#1088;&#1072;&#1092;&#1080;&#1103;\&#1051;&#1072;&#1073;_&#1082;&#1088;&#1080;&#1087;&#1090;_2013\&#1050;&#1088;&#1080;&#1087;&#1090;&#1086;&#1075;&#1088;&#1072;&#1092;&#1110;&#1103;\&#1051;&#1072;&#1073;&#1086;&#1088;&#1072;&#1090;&#1086;&#1088;&#1085;&#1072;%20&#1088;&#1086;&#1073;&#1086;&#1090;&#1072;%20&#8470;6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робота №6</Template>
  <TotalTime>33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Пасько ВП</dc:creator>
  <cp:lastModifiedBy>Admin</cp:lastModifiedBy>
  <cp:revision>6</cp:revision>
  <dcterms:created xsi:type="dcterms:W3CDTF">2013-09-10T05:17:00Z</dcterms:created>
  <dcterms:modified xsi:type="dcterms:W3CDTF">2014-09-02T07:13:00Z</dcterms:modified>
</cp:coreProperties>
</file>